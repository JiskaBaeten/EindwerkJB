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5760477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9F162A" w:rsidRDefault="009F162A">
          <w:r>
            <w:rPr>
              <w:b/>
              <w:bCs/>
              <w:noProof/>
              <w:lang w:val="nl-BE"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0">
                    <wp:simplePos x="0" y="0"/>
                    <wp:positionH relativeFrom="page">
                      <wp:posOffset>441434</wp:posOffset>
                    </wp:positionH>
                    <wp:positionV relativeFrom="margin">
                      <wp:align>top</wp:align>
                    </wp:positionV>
                    <wp:extent cx="6858000" cy="5924550"/>
                    <wp:effectExtent l="0" t="0" r="0" b="0"/>
                    <wp:wrapNone/>
                    <wp:docPr id="14" name="Tekstvak 14" descr="Rapporttitel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5924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96"/>
                                  </w:rPr>
                                  <w:alias w:val="Functie"/>
                                  <w:tag w:val=""/>
                                  <w:id w:val="2115015981"/>
                                  <w:placeholder>
                                    <w:docPart w:val="284CA9618426438A931FAAD4135E50D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162A" w:rsidRPr="00FA33FB" w:rsidRDefault="00FA33FB">
                                    <w:pPr>
                                      <w:pStyle w:val="Titel2"/>
                                      <w:rPr>
                                        <w:sz w:val="96"/>
                                      </w:rPr>
                                    </w:pPr>
                                    <w:r w:rsidRPr="00FA33FB">
                                      <w:rPr>
                                        <w:sz w:val="96"/>
                                      </w:rPr>
                                      <w:t>Eindverslag afstudeerwerk</w:t>
                                    </w:r>
                                  </w:p>
                                </w:sdtContent>
                              </w:sdt>
                              <w:p w:rsidR="00FA33FB" w:rsidRDefault="00FA33FB">
                                <w:pPr>
                                  <w:pStyle w:val="Ondertitel2"/>
                                  <w:ind w:left="144" w:right="720"/>
                                  <w:rPr>
                                    <w:color w:val="auto"/>
                                    <w:sz w:val="72"/>
                                  </w:rPr>
                                </w:pPr>
                                <w:proofErr w:type="spellStart"/>
                                <w:r w:rsidRPr="00FA33FB">
                                  <w:rPr>
                                    <w:color w:val="auto"/>
                                    <w:sz w:val="72"/>
                                  </w:rPr>
                                  <w:t>Kusomari</w:t>
                                </w:r>
                                <w:proofErr w:type="spellEnd"/>
                              </w:p>
                              <w:p w:rsidR="009F162A" w:rsidRDefault="009F162A">
                                <w:pPr>
                                  <w:pStyle w:val="Ondertitel2"/>
                                  <w:ind w:left="144" w:right="720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Datum"/>
                                    <w:id w:val="1417830956"/>
                                    <w:placeholder>
                                      <w:docPart w:val="A0FEAE18BE96429BB022CFA20552C7F7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A33FB">
                                      <w:rPr>
                                        <w:color w:val="auto"/>
                                      </w:rPr>
                                      <w:t>datum nog vast te leggen</w:t>
                                    </w:r>
                                  </w:sdtContent>
                                </w:sdt>
                              </w:p>
                              <w:p w:rsidR="00FA33FB" w:rsidRPr="00FA33FB" w:rsidRDefault="00FA33FB" w:rsidP="00FA33FB">
                                <w:pPr>
                                  <w:pStyle w:val="Samenvatting"/>
                                  <w:spacing w:before="0" w:after="0"/>
                                  <w:rPr>
                                    <w:sz w:val="36"/>
                                  </w:rPr>
                                </w:pPr>
                                <w:r w:rsidRPr="00FA33FB">
                                  <w:rPr>
                                    <w:sz w:val="36"/>
                                  </w:rPr>
                                  <w:t>Auteur : Jiska Baeten</w:t>
                                </w:r>
                              </w:p>
                              <w:p w:rsidR="00FA33FB" w:rsidRPr="00FA33FB" w:rsidRDefault="00FA33FB" w:rsidP="00FA33FB">
                                <w:pPr>
                                  <w:pStyle w:val="Samenvatting"/>
                                  <w:spacing w:before="0" w:after="0"/>
                                  <w:rPr>
                                    <w:sz w:val="36"/>
                                  </w:rPr>
                                </w:pPr>
                                <w:r w:rsidRPr="00FA33FB">
                                  <w:rPr>
                                    <w:sz w:val="36"/>
                                  </w:rPr>
                                  <w:t>Schoolpromotor</w:t>
                                </w:r>
                                <w:r w:rsidRPr="00FA33FB">
                                  <w:rPr>
                                    <w:sz w:val="36"/>
                                  </w:rPr>
                                  <w:t xml:space="preserve"> </w:t>
                                </w:r>
                                <w:r w:rsidRPr="00FA33FB">
                                  <w:rPr>
                                    <w:sz w:val="36"/>
                                  </w:rPr>
                                  <w:t xml:space="preserve">: Wim van </w:t>
                                </w:r>
                                <w:proofErr w:type="spellStart"/>
                                <w:r w:rsidRPr="00FA33FB">
                                  <w:rPr>
                                    <w:sz w:val="36"/>
                                  </w:rPr>
                                  <w:t>WeyenBerg</w:t>
                                </w:r>
                                <w:proofErr w:type="spellEnd"/>
                                <w:r w:rsidRPr="00FA33FB">
                                  <w:rPr>
                                    <w:sz w:val="36"/>
                                  </w:rPr>
                                  <w:t>, Pieter Jorissen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" o:spid="_x0000_s1026" type="#_x0000_t202" alt="Rapporttitel" style="position:absolute;margin-left:34.75pt;margin-top:0;width:540pt;height:466.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96"/>
                            </w:rPr>
                            <w:alias w:val="Functie"/>
                            <w:tag w:val=""/>
                            <w:id w:val="2115015981"/>
                            <w:placeholder>
                              <w:docPart w:val="284CA9618426438A931FAAD4135E50D9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F162A" w:rsidRPr="00FA33FB" w:rsidRDefault="00FA33FB">
                              <w:pPr>
                                <w:pStyle w:val="Titel2"/>
                                <w:rPr>
                                  <w:sz w:val="96"/>
                                </w:rPr>
                              </w:pPr>
                              <w:r w:rsidRPr="00FA33FB">
                                <w:rPr>
                                  <w:sz w:val="96"/>
                                </w:rPr>
                                <w:t>Eindverslag afstudeerwerk</w:t>
                              </w:r>
                            </w:p>
                          </w:sdtContent>
                        </w:sdt>
                        <w:p w:rsidR="00FA33FB" w:rsidRDefault="00FA33FB">
                          <w:pPr>
                            <w:pStyle w:val="Ondertitel2"/>
                            <w:ind w:left="144" w:right="720"/>
                            <w:rPr>
                              <w:color w:val="auto"/>
                              <w:sz w:val="72"/>
                            </w:rPr>
                          </w:pPr>
                          <w:proofErr w:type="spellStart"/>
                          <w:r w:rsidRPr="00FA33FB">
                            <w:rPr>
                              <w:color w:val="auto"/>
                              <w:sz w:val="72"/>
                            </w:rPr>
                            <w:t>Kusomari</w:t>
                          </w:r>
                          <w:proofErr w:type="spellEnd"/>
                        </w:p>
                        <w:p w:rsidR="009F162A" w:rsidRDefault="009F162A">
                          <w:pPr>
                            <w:pStyle w:val="Ondertitel2"/>
                            <w:ind w:left="144" w:right="72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Datum"/>
                              <w:id w:val="1417830956"/>
                              <w:placeholder>
                                <w:docPart w:val="A0FEAE18BE96429BB022CFA20552C7F7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A33FB">
                                <w:rPr>
                                  <w:color w:val="auto"/>
                                </w:rPr>
                                <w:t>datum nog vast te leggen</w:t>
                              </w:r>
                            </w:sdtContent>
                          </w:sdt>
                        </w:p>
                        <w:p w:rsidR="00FA33FB" w:rsidRPr="00FA33FB" w:rsidRDefault="00FA33FB" w:rsidP="00FA33FB">
                          <w:pPr>
                            <w:pStyle w:val="Samenvatting"/>
                            <w:spacing w:before="0" w:after="0"/>
                            <w:rPr>
                              <w:sz w:val="36"/>
                            </w:rPr>
                          </w:pPr>
                          <w:r w:rsidRPr="00FA33FB">
                            <w:rPr>
                              <w:sz w:val="36"/>
                            </w:rPr>
                            <w:t>Auteur : Jiska Baeten</w:t>
                          </w:r>
                        </w:p>
                        <w:p w:rsidR="00FA33FB" w:rsidRPr="00FA33FB" w:rsidRDefault="00FA33FB" w:rsidP="00FA33FB">
                          <w:pPr>
                            <w:pStyle w:val="Samenvatting"/>
                            <w:spacing w:before="0" w:after="0"/>
                            <w:rPr>
                              <w:sz w:val="36"/>
                            </w:rPr>
                          </w:pPr>
                          <w:r w:rsidRPr="00FA33FB">
                            <w:rPr>
                              <w:sz w:val="36"/>
                            </w:rPr>
                            <w:t>Schoolpromotor</w:t>
                          </w:r>
                          <w:r w:rsidRPr="00FA33FB">
                            <w:rPr>
                              <w:sz w:val="36"/>
                            </w:rPr>
                            <w:t xml:space="preserve"> </w:t>
                          </w:r>
                          <w:r w:rsidRPr="00FA33FB">
                            <w:rPr>
                              <w:sz w:val="36"/>
                            </w:rPr>
                            <w:t xml:space="preserve">: Wim van </w:t>
                          </w:r>
                          <w:proofErr w:type="spellStart"/>
                          <w:r w:rsidRPr="00FA33FB">
                            <w:rPr>
                              <w:sz w:val="36"/>
                            </w:rPr>
                            <w:t>WeyenBerg</w:t>
                          </w:r>
                          <w:proofErr w:type="spellEnd"/>
                          <w:r w:rsidRPr="00FA33FB">
                            <w:rPr>
                              <w:sz w:val="36"/>
                            </w:rPr>
                            <w:t>, Pieter Jorissen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  <w:lang w:val="nl-BE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Tekstvak 15" descr="contactgegeven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162A" w:rsidRDefault="00243B2F">
                                <w:pPr>
                                  <w:pStyle w:val="Infokoptekst0"/>
                                  <w:jc w:val="left"/>
                                </w:pPr>
                                <w:sdt>
                                  <w:sdtPr>
                                    <w:alias w:val="Bedrijf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33FB">
                                      <w:t>Karel de Grote-Hogeschool</w:t>
                                    </w:r>
                                  </w:sdtContent>
                                </w:sdt>
                              </w:p>
                              <w:p w:rsidR="00FA33FB" w:rsidRDefault="00FA33FB">
                                <w:pPr>
                                  <w:pStyle w:val="Infokoptekst0"/>
                                  <w:jc w:val="left"/>
                                </w:pPr>
                                <w:r>
                                  <w:t>Opleiding Multimedia en Communicatietechnologie</w:t>
                                </w:r>
                              </w:p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92"/>
                                  <w:gridCol w:w="3495"/>
                                  <w:gridCol w:w="3495"/>
                                </w:tblGrid>
                                <w:tr w:rsidR="009F162A" w:rsidTr="00FA33FB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9F162A" w:rsidRDefault="009F162A">
                                      <w:pPr>
                                        <w:pStyle w:val="voetteks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9F162A" w:rsidRDefault="009F162A">
                                      <w:pPr>
                                        <w:pStyle w:val="voettekst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9F162A" w:rsidRDefault="009F162A">
                                      <w:pPr>
                                        <w:pStyle w:val="voettekst"/>
                                      </w:pPr>
                                    </w:p>
                                  </w:tc>
                                </w:tr>
                              </w:tbl>
                              <w:p w:rsidR="009F162A" w:rsidRDefault="009F162A">
                                <w:pPr>
                                  <w:pStyle w:val="Geenregelafstand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kstvak 15" o:spid="_x0000_s1027" type="#_x0000_t202" alt="contactgegevens" style="position:absolute;margin-left:0;margin-top:0;width:540pt;height:139.8pt;z-index:251679744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" o:allowoverlap="f" filled="f" stroked="f" strokeweight=".5pt">
                    <v:textbox inset="0,0,0,0">
                      <w:txbxContent>
                        <w:p w:rsidR="009F162A" w:rsidRDefault="00243B2F">
                          <w:pPr>
                            <w:pStyle w:val="Infokoptekst0"/>
                            <w:jc w:val="left"/>
                          </w:pPr>
                          <w:sdt>
                            <w:sdtPr>
                              <w:alias w:val="Bedrijf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33FB">
                                <w:t>Karel de Grote-Hogeschool</w:t>
                              </w:r>
                            </w:sdtContent>
                          </w:sdt>
                        </w:p>
                        <w:p w:rsidR="00FA33FB" w:rsidRDefault="00FA33FB">
                          <w:pPr>
                            <w:pStyle w:val="Infokoptekst0"/>
                            <w:jc w:val="left"/>
                          </w:pPr>
                          <w:r>
                            <w:t>Opleiding Multimedia en Communicatietechnologie</w:t>
                          </w:r>
                        </w:p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92"/>
                            <w:gridCol w:w="3495"/>
                            <w:gridCol w:w="3495"/>
                          </w:tblGrid>
                          <w:tr w:rsidR="009F162A" w:rsidTr="00FA33FB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9F162A" w:rsidRDefault="009F162A">
                                <w:pPr>
                                  <w:pStyle w:val="voettekst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9F162A" w:rsidRDefault="009F162A">
                                <w:pPr>
                                  <w:pStyle w:val="voettekst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9F162A" w:rsidRDefault="009F162A">
                                <w:pPr>
                                  <w:pStyle w:val="voettekst"/>
                                </w:pPr>
                              </w:p>
                            </w:tc>
                          </w:tr>
                        </w:tbl>
                        <w:p w:rsidR="009F162A" w:rsidRDefault="009F162A">
                          <w:pPr>
                            <w:pStyle w:val="Geenregelafstand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9F162A" w:rsidRDefault="009F162A"/>
        <w:p w:rsidR="009F162A" w:rsidRDefault="009F162A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-1790276573"/>
        <w:docPartObj>
          <w:docPartGallery w:val="Table of Contents"/>
          <w:docPartUnique/>
        </w:docPartObj>
      </w:sdtPr>
      <w:sdtEndPr/>
      <w:sdtContent>
        <w:p w:rsidR="0001658F" w:rsidRPr="00BD659E" w:rsidRDefault="0080504B" w:rsidP="00BD659E">
          <w:pPr>
            <w:pStyle w:val="Kopvaninhoudsopgave"/>
            <w:spacing w:before="0" w:after="360"/>
            <w:rPr>
              <w:color w:val="0F6FC6" w:themeColor="accent1"/>
            </w:rPr>
          </w:pPr>
          <w:r w:rsidRPr="00B877EB">
            <w:rPr>
              <w:color w:val="0F6FC6" w:themeColor="accent1"/>
              <w:sz w:val="44"/>
            </w:rPr>
            <w:t>Inhoud</w:t>
          </w:r>
        </w:p>
        <w:p w:rsidR="00FA33FB" w:rsidRDefault="0001658F">
          <w:pPr>
            <w:pStyle w:val="Inhopg1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  <w:lang w:val="nl-BE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86673867" w:history="1">
            <w:r w:rsidR="00FA33FB" w:rsidRPr="000C616C">
              <w:rPr>
                <w:rStyle w:val="Hyperlink"/>
                <w:noProof/>
              </w:rPr>
              <w:t>Omschrijving</w:t>
            </w:r>
            <w:r w:rsidR="00FA33FB">
              <w:rPr>
                <w:noProof/>
                <w:webHidden/>
              </w:rPr>
              <w:tab/>
            </w:r>
            <w:r w:rsidR="00FA33FB">
              <w:rPr>
                <w:noProof/>
                <w:webHidden/>
              </w:rPr>
              <w:fldChar w:fldCharType="begin"/>
            </w:r>
            <w:r w:rsidR="00FA33FB">
              <w:rPr>
                <w:noProof/>
                <w:webHidden/>
              </w:rPr>
              <w:instrText xml:space="preserve"> PAGEREF _Toc486673867 \h </w:instrText>
            </w:r>
            <w:r w:rsidR="00FA33FB">
              <w:rPr>
                <w:noProof/>
                <w:webHidden/>
              </w:rPr>
            </w:r>
            <w:r w:rsidR="00FA33FB">
              <w:rPr>
                <w:noProof/>
                <w:webHidden/>
              </w:rPr>
              <w:fldChar w:fldCharType="separate"/>
            </w:r>
            <w:r w:rsidR="00FA33FB">
              <w:rPr>
                <w:noProof/>
                <w:webHidden/>
              </w:rPr>
              <w:t>1</w:t>
            </w:r>
            <w:r w:rsidR="00FA33FB">
              <w:rPr>
                <w:noProof/>
                <w:webHidden/>
              </w:rPr>
              <w:fldChar w:fldCharType="end"/>
            </w:r>
          </w:hyperlink>
        </w:p>
        <w:p w:rsidR="00FA33FB" w:rsidRDefault="00FA33FB">
          <w:pPr>
            <w:pStyle w:val="Inhopg1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  <w:lang w:val="nl-BE"/>
            </w:rPr>
          </w:pPr>
          <w:hyperlink w:anchor="_Toc486673868" w:history="1">
            <w:r w:rsidRPr="000C616C">
              <w:rPr>
                <w:rStyle w:val="Hyperlink"/>
                <w:noProof/>
              </w:rPr>
              <w:t>Technische 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_Toc486673868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3FB" w:rsidRDefault="00FA33FB">
          <w:pPr>
            <w:pStyle w:val="Inhopg1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  <w:lang w:val="nl-BE"/>
            </w:rPr>
          </w:pPr>
          <w:hyperlink w:anchor="_Toc486673869" w:history="1">
            <w:r w:rsidRPr="000C616C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_Toc486673869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3FB" w:rsidRDefault="00FA33FB">
          <w:pPr>
            <w:pStyle w:val="Inhopg1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  <w:lang w:val="nl-BE"/>
            </w:rPr>
          </w:pPr>
          <w:hyperlink w:anchor="_Toc486673870" w:history="1">
            <w:r w:rsidRPr="000C616C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_Toc486673870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58F" w:rsidRDefault="0001658F">
          <w:r>
            <w:fldChar w:fldCharType="end"/>
          </w:r>
        </w:p>
      </w:sdtContent>
    </w:sdt>
    <w:p w:rsidR="00C30B34" w:rsidRDefault="00C30B34">
      <w:pPr>
        <w:spacing w:before="40" w:after="160" w:line="288" w:lineRule="auto"/>
        <w:rPr>
          <w:b/>
          <w:bCs/>
        </w:rPr>
      </w:pPr>
    </w:p>
    <w:p w:rsidR="00C30B34" w:rsidRDefault="00C30B34"/>
    <w:p w:rsidR="00C30B34" w:rsidRDefault="00C30B34">
      <w:pPr>
        <w:sectPr w:rsidR="00C30B34" w:rsidSect="009F44B2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:rsidR="00C30B34" w:rsidRPr="00EB2A9A" w:rsidRDefault="00FA33FB" w:rsidP="00FA33FB">
      <w:pPr>
        <w:pStyle w:val="kop10"/>
        <w:ind w:left="-2268"/>
      </w:pPr>
      <w:bookmarkStart w:id="0" w:name="_Toc486673867"/>
      <w:r>
        <w:lastRenderedPageBreak/>
        <w:t>Omschrijving</w:t>
      </w:r>
      <w:bookmarkEnd w:id="0"/>
    </w:p>
    <w:p w:rsidR="00C30B34" w:rsidRPr="00EB2A9A" w:rsidRDefault="001A621B" w:rsidP="00FA33FB">
      <w:pPr>
        <w:pStyle w:val="kop2"/>
        <w:ind w:left="-2268"/>
      </w:pPr>
      <w:r>
        <w:t>Het idee / concept / doelgroep / aanleiding?</w:t>
      </w:r>
    </w:p>
    <w:p w:rsidR="00C30B34" w:rsidRPr="00EB2A9A" w:rsidRDefault="001A621B" w:rsidP="001A621B">
      <w:pPr>
        <w:ind w:left="-2127"/>
      </w:pPr>
      <w:r>
        <w:t>Uitleg aan een leek wat je gemaakt hebt, voor wie en wat je ermee kan</w:t>
      </w:r>
    </w:p>
    <w:p w:rsidR="00C30B34" w:rsidRPr="00EB2A9A" w:rsidRDefault="00C30B34"/>
    <w:p w:rsidR="00C30B34" w:rsidRPr="00EB2A9A" w:rsidRDefault="00FA33FB" w:rsidP="00FA33FB">
      <w:pPr>
        <w:pStyle w:val="kop10"/>
        <w:ind w:left="-2268"/>
      </w:pPr>
      <w:bookmarkStart w:id="1" w:name="_Toc486673868"/>
      <w:r>
        <w:lastRenderedPageBreak/>
        <w:t>Technische overzicht</w:t>
      </w:r>
      <w:bookmarkEnd w:id="1"/>
    </w:p>
    <w:p w:rsidR="00CF3441" w:rsidRDefault="00CF3441" w:rsidP="00CF3441">
      <w:pPr>
        <w:pStyle w:val="kop2"/>
        <w:ind w:left="-2268"/>
      </w:pPr>
      <w:bookmarkStart w:id="2" w:name="_Toc486673869"/>
      <w:r>
        <w:t>Technieken en tools</w:t>
      </w:r>
    </w:p>
    <w:p w:rsidR="001E6022" w:rsidRPr="001E6022" w:rsidRDefault="001E6022" w:rsidP="001E6022">
      <w:pPr>
        <w:ind w:left="-2127"/>
      </w:pPr>
      <w:r w:rsidRPr="00CF3441">
        <w:t>Overzicht gebruikte Technieken en Tools (welke heb je zelf gemaakt, welke heb je gebruikt van andere bronnen, vermeld ook duidelijk waar die bronnen vandaan komen)</w:t>
      </w:r>
    </w:p>
    <w:p w:rsidR="00CF3441" w:rsidRDefault="00CF3441" w:rsidP="00CF3441">
      <w:pPr>
        <w:pStyle w:val="kop2"/>
        <w:ind w:left="-2268"/>
      </w:pPr>
      <w:r>
        <w:t>Opbouw eindwerk</w:t>
      </w:r>
    </w:p>
    <w:p w:rsidR="001E6022" w:rsidRPr="00CF3441" w:rsidRDefault="001E6022" w:rsidP="001E6022">
      <w:pPr>
        <w:ind w:left="-2127"/>
      </w:pPr>
      <w:r w:rsidRPr="00CF3441">
        <w:t>Opbouw eindwerk (hoe ben je gestart, welke stappen heb je genomen)</w:t>
      </w:r>
    </w:p>
    <w:p w:rsidR="00CF3441" w:rsidRDefault="00CF3441" w:rsidP="00CF3441">
      <w:pPr>
        <w:pStyle w:val="kop2"/>
        <w:ind w:left="-2268"/>
      </w:pPr>
      <w:r>
        <w:t>Screenshots</w:t>
      </w:r>
    </w:p>
    <w:p w:rsidR="001E6022" w:rsidRPr="00CF3441" w:rsidRDefault="001E6022" w:rsidP="001E6022">
      <w:pPr>
        <w:ind w:left="-2127"/>
      </w:pPr>
      <w:r w:rsidRPr="00CF3441">
        <w:t>Opbouw eindwerk (hoe ben je gestart, welke stappen heb je genomen)</w:t>
      </w:r>
    </w:p>
    <w:p w:rsidR="00CF3441" w:rsidRPr="00EB2A9A" w:rsidRDefault="00CF3441" w:rsidP="00CF3441">
      <w:pPr>
        <w:pStyle w:val="kop2"/>
        <w:ind w:left="-2268"/>
      </w:pPr>
      <w:r>
        <w:t>Overzicht overwonnen problemen en oplossingen</w:t>
      </w:r>
    </w:p>
    <w:p w:rsidR="001E6022" w:rsidRPr="00CF3441" w:rsidRDefault="001E6022" w:rsidP="001E6022">
      <w:pPr>
        <w:ind w:left="-2127"/>
      </w:pPr>
      <w:r w:rsidRPr="00CF3441">
        <w:t>Overzicht overwonnen problemen en oplossingen</w:t>
      </w:r>
    </w:p>
    <w:p w:rsidR="00CF3441" w:rsidRPr="00CF3441" w:rsidRDefault="00CF3441" w:rsidP="00CF3441"/>
    <w:p w:rsidR="00CF3441" w:rsidRPr="00CF3441" w:rsidRDefault="00CF3441" w:rsidP="00CF3441"/>
    <w:p w:rsidR="00C30B34" w:rsidRDefault="00FA33FB" w:rsidP="00FA33FB">
      <w:pPr>
        <w:pStyle w:val="kop10"/>
        <w:ind w:left="-2268"/>
      </w:pPr>
      <w:r>
        <w:lastRenderedPageBreak/>
        <w:t>Conclusie</w:t>
      </w:r>
      <w:bookmarkEnd w:id="2"/>
    </w:p>
    <w:p w:rsidR="00DD73E3" w:rsidRPr="00DD73E3" w:rsidRDefault="00DD73E3" w:rsidP="00DD73E3">
      <w:pPr>
        <w:pStyle w:val="kop2"/>
        <w:ind w:left="-2268"/>
      </w:pPr>
      <w:r>
        <w:t>Wat geleerd?</w:t>
      </w:r>
    </w:p>
    <w:p w:rsidR="00C30B34" w:rsidRDefault="00DD73E3" w:rsidP="00FA33FB">
      <w:pPr>
        <w:pStyle w:val="Lijstopsommingsteken"/>
        <w:ind w:left="-1701"/>
      </w:pPr>
      <w:r>
        <w:t>technisch</w:t>
      </w:r>
    </w:p>
    <w:p w:rsidR="00C30B34" w:rsidRDefault="00DD73E3" w:rsidP="00FA33FB">
      <w:pPr>
        <w:pStyle w:val="Lijstopsommingsteken"/>
        <w:numPr>
          <w:ilvl w:val="0"/>
          <w:numId w:val="2"/>
        </w:numPr>
        <w:ind w:left="-1701"/>
      </w:pPr>
      <w:r>
        <w:t>creatief</w:t>
      </w:r>
    </w:p>
    <w:p w:rsidR="00C30B34" w:rsidRDefault="00DD73E3" w:rsidP="00FA33FB">
      <w:pPr>
        <w:pStyle w:val="Lijstopsommingsteken"/>
        <w:ind w:left="-1701"/>
      </w:pPr>
      <w:r>
        <w:t>persoonlijk</w:t>
      </w:r>
    </w:p>
    <w:p w:rsidR="00C30B34" w:rsidRPr="00EB2A9A" w:rsidRDefault="00DD73E3" w:rsidP="00FA33FB">
      <w:pPr>
        <w:pStyle w:val="kop2"/>
        <w:ind w:left="-2268"/>
      </w:pPr>
      <w:r>
        <w:t>Zelfevaluatie</w:t>
      </w:r>
    </w:p>
    <w:p w:rsidR="00C30B34" w:rsidRDefault="00DD73E3" w:rsidP="00FA33FB">
      <w:pPr>
        <w:pStyle w:val="Lijstopsommingsteken"/>
        <w:ind w:left="-1701"/>
      </w:pPr>
      <w:proofErr w:type="spellStart"/>
      <w:r>
        <w:t>uhhh</w:t>
      </w:r>
      <w:proofErr w:type="spellEnd"/>
      <w:r>
        <w:t>….</w:t>
      </w:r>
    </w:p>
    <w:p w:rsidR="00C30B34" w:rsidRDefault="00DD73E3" w:rsidP="00DD73E3">
      <w:pPr>
        <w:pStyle w:val="kop2"/>
        <w:ind w:left="-2268"/>
      </w:pPr>
      <w:r>
        <w:t>Verbeteringen</w:t>
      </w:r>
    </w:p>
    <w:p w:rsidR="00C30B34" w:rsidRPr="00EB2A9A" w:rsidRDefault="00DD73E3" w:rsidP="00DD73E3">
      <w:pPr>
        <w:ind w:left="-2127"/>
      </w:pPr>
      <w:r>
        <w:t>Wat zou je verbeteren/toevoegen als je nog 6 maanden zou kunnen doorwerken.</w:t>
      </w:r>
    </w:p>
    <w:p w:rsidR="00C30B34" w:rsidRDefault="00FA33FB" w:rsidP="00FA33FB">
      <w:pPr>
        <w:pStyle w:val="kop10"/>
        <w:ind w:left="-2268"/>
      </w:pPr>
      <w:bookmarkStart w:id="3" w:name="_Toc486673870"/>
      <w:r>
        <w:lastRenderedPageBreak/>
        <w:t>Bronnen</w:t>
      </w:r>
      <w:bookmarkEnd w:id="3"/>
    </w:p>
    <w:p w:rsidR="00437569" w:rsidRDefault="00437569" w:rsidP="00437569">
      <w:pPr>
        <w:pStyle w:val="Lijstopsommingsteken"/>
        <w:numPr>
          <w:ilvl w:val="0"/>
          <w:numId w:val="2"/>
        </w:numPr>
        <w:ind w:left="-1701"/>
      </w:pPr>
      <w:proofErr w:type="spellStart"/>
      <w:r>
        <w:t>unity</w:t>
      </w:r>
      <w:proofErr w:type="spellEnd"/>
      <w:r w:rsidR="00DE1EEC">
        <w:t xml:space="preserve"> </w:t>
      </w:r>
      <w:proofErr w:type="spellStart"/>
      <w:r w:rsidR="00DE1EEC">
        <w:t>docs</w:t>
      </w:r>
      <w:proofErr w:type="spellEnd"/>
      <w:r>
        <w:t xml:space="preserve"> algemee</w:t>
      </w:r>
      <w:r w:rsidR="007B33FA">
        <w:t>n</w:t>
      </w:r>
    </w:p>
    <w:p w:rsidR="00C30B34" w:rsidRDefault="00437569" w:rsidP="007B33FA">
      <w:pPr>
        <w:pStyle w:val="Lijstopsommingsteken"/>
        <w:numPr>
          <w:ilvl w:val="0"/>
          <w:numId w:val="2"/>
        </w:numPr>
        <w:ind w:left="-1701"/>
      </w:pPr>
      <w:proofErr w:type="spellStart"/>
      <w:r>
        <w:t>minimap</w:t>
      </w:r>
      <w:proofErr w:type="spellEnd"/>
      <w:r>
        <w:t xml:space="preserve">: </w:t>
      </w:r>
      <w:hyperlink r:id="rId11" w:history="1">
        <w:r w:rsidR="007B33FA" w:rsidRPr="0018144B">
          <w:rPr>
            <w:rStyle w:val="Hyperlink"/>
          </w:rPr>
          <w:t>http://blog.theknightsofunity.com/implementing-minimap-unity/</w:t>
        </w:r>
      </w:hyperlink>
      <w:r w:rsidR="007B33FA">
        <w:t>, datum 11 mei 2017</w:t>
      </w:r>
    </w:p>
    <w:p w:rsidR="00DE1EEC" w:rsidRDefault="00DE1EEC" w:rsidP="00DE1EEC">
      <w:pPr>
        <w:pStyle w:val="Lijstopsommingsteken"/>
        <w:numPr>
          <w:ilvl w:val="0"/>
          <w:numId w:val="2"/>
        </w:numPr>
        <w:ind w:left="-1701"/>
      </w:pPr>
      <w:r w:rsidRPr="00DE1EEC">
        <w:t xml:space="preserve">unity tutorial </w:t>
      </w:r>
      <w:proofErr w:type="spellStart"/>
      <w:r w:rsidRPr="00DE1EEC">
        <w:t>highscore</w:t>
      </w:r>
      <w:proofErr w:type="spellEnd"/>
      <w:r w:rsidRPr="00DE1EEC">
        <w:t xml:space="preserve"> met </w:t>
      </w:r>
      <w:proofErr w:type="spellStart"/>
      <w:r w:rsidRPr="00DE1EEC">
        <w:t>playerprefs</w:t>
      </w:r>
      <w:proofErr w:type="spellEnd"/>
      <w:r w:rsidRPr="00DE1EEC">
        <w:t xml:space="preserve"> : </w:t>
      </w:r>
      <w:hyperlink r:id="rId12" w:history="1">
        <w:r w:rsidRPr="00DE1EEC">
          <w:t>https://unity3d.com/learn/tutorials/topics/scripting/high-score-playerprefs</w:t>
        </w:r>
      </w:hyperlink>
      <w:r w:rsidRPr="00DE1EEC">
        <w:t>, datum 10 mei 2017</w:t>
      </w:r>
    </w:p>
    <w:p w:rsidR="00F32BD3" w:rsidRPr="00603299" w:rsidRDefault="00F32BD3" w:rsidP="00603299">
      <w:pPr>
        <w:pStyle w:val="Lijstopsommingsteken"/>
        <w:numPr>
          <w:ilvl w:val="0"/>
          <w:numId w:val="2"/>
        </w:numPr>
        <w:ind w:left="-1701"/>
      </w:pPr>
      <w:proofErr w:type="spellStart"/>
      <w:r w:rsidRPr="00603299">
        <w:t>arduino</w:t>
      </w:r>
      <w:proofErr w:type="spellEnd"/>
      <w:r w:rsidRPr="00603299">
        <w:t xml:space="preserve"> rotary </w:t>
      </w:r>
      <w:hyperlink r:id="rId13" w:history="1">
        <w:r w:rsidRPr="00603299">
          <w:t>http://playground.arduino.cc/Main/RotaryEncoders</w:t>
        </w:r>
      </w:hyperlink>
    </w:p>
    <w:p w:rsidR="00F32BD3" w:rsidRPr="00603299" w:rsidRDefault="00F32BD3" w:rsidP="00603299">
      <w:pPr>
        <w:pStyle w:val="Lijstopsommingsteken"/>
        <w:numPr>
          <w:ilvl w:val="0"/>
          <w:numId w:val="2"/>
        </w:numPr>
        <w:ind w:left="-1701"/>
      </w:pPr>
      <w:r w:rsidRPr="00603299">
        <w:t xml:space="preserve">outline </w:t>
      </w:r>
      <w:hyperlink r:id="rId14" w:history="1">
        <w:r w:rsidRPr="00603299">
          <w:t>http://wiki.unity3d.com/index.php/Silhouette-Outlined_Diffuse</w:t>
        </w:r>
      </w:hyperlink>
      <w:r w:rsidRPr="00603299">
        <w:t xml:space="preserve">, 1 </w:t>
      </w:r>
      <w:proofErr w:type="spellStart"/>
      <w:r w:rsidRPr="00603299">
        <w:t>april</w:t>
      </w:r>
      <w:proofErr w:type="spellEnd"/>
      <w:r w:rsidRPr="00603299">
        <w:t xml:space="preserve"> 2017</w:t>
      </w:r>
    </w:p>
    <w:p w:rsidR="00F32BD3" w:rsidRPr="00603299" w:rsidRDefault="00F32BD3" w:rsidP="00603299">
      <w:pPr>
        <w:pStyle w:val="Lijstopsommingsteken"/>
        <w:numPr>
          <w:ilvl w:val="0"/>
          <w:numId w:val="2"/>
        </w:numPr>
        <w:ind w:left="-1701"/>
      </w:pPr>
      <w:r w:rsidRPr="00603299">
        <w:t xml:space="preserve">loading screen </w:t>
      </w:r>
      <w:hyperlink r:id="rId15" w:history="1">
        <w:r w:rsidRPr="00603299">
          <w:t>https://www.youtube.com/watch?v=xJQXoG3caGc</w:t>
        </w:r>
      </w:hyperlink>
      <w:r w:rsidRPr="00603299">
        <w:t xml:space="preserve">, 2 </w:t>
      </w:r>
      <w:proofErr w:type="spellStart"/>
      <w:r w:rsidRPr="00603299">
        <w:t>april</w:t>
      </w:r>
      <w:proofErr w:type="spellEnd"/>
      <w:r w:rsidRPr="00603299">
        <w:t xml:space="preserve"> 2017</w:t>
      </w:r>
    </w:p>
    <w:p w:rsidR="00E81F06" w:rsidRPr="00603299" w:rsidRDefault="00E81F06" w:rsidP="00603299">
      <w:pPr>
        <w:pStyle w:val="Lijstopsommingsteken"/>
        <w:numPr>
          <w:ilvl w:val="0"/>
          <w:numId w:val="2"/>
        </w:numPr>
        <w:ind w:left="-1701"/>
      </w:pPr>
      <w:proofErr w:type="spellStart"/>
      <w:r w:rsidRPr="00603299">
        <w:t>movietexture</w:t>
      </w:r>
      <w:proofErr w:type="spellEnd"/>
      <w:r w:rsidRPr="00603299">
        <w:t xml:space="preserve"> </w:t>
      </w:r>
      <w:hyperlink r:id="rId16" w:history="1">
        <w:r w:rsidRPr="00603299">
          <w:t>https://forum.unity3d</w:t>
        </w:r>
        <w:bookmarkStart w:id="4" w:name="_GoBack"/>
        <w:bookmarkEnd w:id="4"/>
        <w:r w:rsidRPr="00603299">
          <w:t>.com/threads/on-movie-end-switch-levels.47929/</w:t>
        </w:r>
      </w:hyperlink>
      <w:r w:rsidRPr="00603299">
        <w:t>, 1juni</w:t>
      </w:r>
    </w:p>
    <w:sectPr w:rsidR="00E81F06" w:rsidRPr="00603299" w:rsidSect="009F44B2">
      <w:headerReference w:type="default" r:id="rId17"/>
      <w:pgSz w:w="11907" w:h="16839" w:code="9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B2F" w:rsidRDefault="00243B2F">
      <w:pPr>
        <w:spacing w:after="0" w:line="240" w:lineRule="auto"/>
      </w:pPr>
      <w:r>
        <w:separator/>
      </w:r>
    </w:p>
    <w:p w:rsidR="00243B2F" w:rsidRDefault="00243B2F"/>
    <w:p w:rsidR="00243B2F" w:rsidRDefault="00243B2F"/>
  </w:endnote>
  <w:endnote w:type="continuationSeparator" w:id="0">
    <w:p w:rsidR="00243B2F" w:rsidRDefault="00243B2F">
      <w:pPr>
        <w:spacing w:after="0" w:line="240" w:lineRule="auto"/>
      </w:pPr>
      <w:r>
        <w:continuationSeparator/>
      </w:r>
    </w:p>
    <w:p w:rsidR="00243B2F" w:rsidRDefault="00243B2F"/>
    <w:p w:rsidR="00243B2F" w:rsidRDefault="00243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B2F" w:rsidRDefault="00243B2F">
      <w:pPr>
        <w:spacing w:after="0" w:line="240" w:lineRule="auto"/>
      </w:pPr>
      <w:r>
        <w:separator/>
      </w:r>
    </w:p>
    <w:p w:rsidR="00243B2F" w:rsidRDefault="00243B2F"/>
    <w:p w:rsidR="00243B2F" w:rsidRDefault="00243B2F"/>
  </w:footnote>
  <w:footnote w:type="continuationSeparator" w:id="0">
    <w:p w:rsidR="00243B2F" w:rsidRDefault="00243B2F">
      <w:pPr>
        <w:spacing w:after="0" w:line="240" w:lineRule="auto"/>
      </w:pPr>
      <w:r>
        <w:continuationSeparator/>
      </w:r>
    </w:p>
    <w:p w:rsidR="00243B2F" w:rsidRDefault="00243B2F"/>
    <w:p w:rsidR="00243B2F" w:rsidRDefault="00243B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12"/>
      <w:gridCol w:w="278"/>
      <w:gridCol w:w="8217"/>
    </w:tblGrid>
    <w:tr w:rsidR="00C30B34">
      <w:trPr>
        <w:trHeight w:hRule="exact" w:val="720"/>
        <w:jc w:val="right"/>
      </w:trPr>
      <w:tc>
        <w:tcPr>
          <w:tcW w:w="2088" w:type="dxa"/>
          <w:vAlign w:val="bottom"/>
        </w:tcPr>
        <w:p w:rsidR="00C30B34" w:rsidRDefault="00C30B34">
          <w:pPr>
            <w:pStyle w:val="Pagina"/>
          </w:pPr>
        </w:p>
      </w:tc>
      <w:tc>
        <w:tcPr>
          <w:tcW w:w="288" w:type="dxa"/>
          <w:shd w:val="clear" w:color="auto" w:fill="auto"/>
          <w:vAlign w:val="bottom"/>
        </w:tcPr>
        <w:p w:rsidR="00C30B34" w:rsidRDefault="00C30B34"/>
      </w:tc>
      <w:tc>
        <w:tcPr>
          <w:tcW w:w="8424" w:type="dxa"/>
          <w:vAlign w:val="bottom"/>
        </w:tcPr>
        <w:p w:rsidR="00C30B34" w:rsidRDefault="005449B9">
          <w:pPr>
            <w:pStyle w:val="Infokoptekst"/>
          </w:pPr>
          <w:r>
            <w:t>Inhoudsopgave</w:t>
          </w:r>
        </w:p>
      </w:tc>
    </w:tr>
    <w:tr w:rsidR="00C30B34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C30B34" w:rsidRDefault="00C30B34">
          <w:pPr>
            <w:pStyle w:val="koptekst"/>
          </w:pPr>
        </w:p>
      </w:tc>
      <w:tc>
        <w:tcPr>
          <w:tcW w:w="288" w:type="dxa"/>
          <w:shd w:val="clear" w:color="auto" w:fill="auto"/>
        </w:tcPr>
        <w:p w:rsidR="00C30B34" w:rsidRDefault="00C30B34">
          <w:pPr>
            <w:pStyle w:val="koptekst"/>
          </w:pPr>
        </w:p>
      </w:tc>
      <w:tc>
        <w:tcPr>
          <w:tcW w:w="8424" w:type="dxa"/>
          <w:shd w:val="clear" w:color="auto" w:fill="000000" w:themeFill="text1"/>
        </w:tcPr>
        <w:p w:rsidR="00C30B34" w:rsidRDefault="00C30B34">
          <w:pPr>
            <w:pStyle w:val="koptekst"/>
          </w:pPr>
        </w:p>
      </w:tc>
    </w:tr>
  </w:tbl>
  <w:p w:rsidR="00C30B34" w:rsidRDefault="00C30B3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C30B34">
      <w:trPr>
        <w:trHeight w:hRule="exact" w:val="720"/>
        <w:jc w:val="right"/>
      </w:trPr>
      <w:tc>
        <w:tcPr>
          <w:tcW w:w="2088" w:type="dxa"/>
          <w:vAlign w:val="bottom"/>
        </w:tcPr>
        <w:p w:rsidR="00C30B34" w:rsidRDefault="005449B9">
          <w:pPr>
            <w:pStyle w:val="Pagina"/>
          </w:pPr>
          <w:r>
            <w:t xml:space="preserve">Pg.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A56FEB">
            <w:rPr>
              <w:noProof/>
            </w:rPr>
            <w:t>04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C30B34" w:rsidRDefault="00C30B34"/>
      </w:tc>
      <w:tc>
        <w:tcPr>
          <w:tcW w:w="8424" w:type="dxa"/>
          <w:vAlign w:val="bottom"/>
        </w:tcPr>
        <w:p w:rsidR="00C30B34" w:rsidRDefault="005449B9" w:rsidP="006B639F">
          <w:pPr>
            <w:pStyle w:val="Infokoptekst"/>
          </w:pPr>
          <w:r>
            <w:fldChar w:fldCharType="begin"/>
          </w:r>
          <w:r>
            <w:instrText xml:space="preserve"> If </w:instrText>
          </w:r>
          <w:fldSimple w:instr=" STYLEREF  &quot;kop 1&quot; ">
            <w:r w:rsidR="00A56FEB">
              <w:rPr>
                <w:noProof/>
              </w:rPr>
              <w:instrText>Bronnen</w:instrText>
            </w:r>
          </w:fldSimple>
          <w:r>
            <w:instrText>&lt;&gt; “Error*” “</w:instrText>
          </w:r>
          <w:fldSimple w:instr=" STYLEREF  &quot;kop 1&quot; ">
            <w:r w:rsidR="00A56FEB">
              <w:rPr>
                <w:noProof/>
              </w:rPr>
              <w:instrText>Bronnen</w:instrText>
            </w:r>
          </w:fldSimple>
          <w:r>
            <w:instrText xml:space="preserve"> </w:instrText>
          </w:r>
          <w:r>
            <w:fldChar w:fldCharType="separate"/>
          </w:r>
          <w:r w:rsidR="00A56FEB">
            <w:rPr>
              <w:noProof/>
            </w:rPr>
            <w:t xml:space="preserve">Bronnen </w:t>
          </w:r>
          <w:r>
            <w:fldChar w:fldCharType="end"/>
          </w:r>
        </w:p>
      </w:tc>
    </w:tr>
    <w:tr w:rsidR="00C30B34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C30B34" w:rsidRDefault="00C30B34">
          <w:pPr>
            <w:rPr>
              <w:sz w:val="10"/>
            </w:rPr>
          </w:pPr>
        </w:p>
      </w:tc>
      <w:tc>
        <w:tcPr>
          <w:tcW w:w="288" w:type="dxa"/>
        </w:tcPr>
        <w:p w:rsidR="00C30B34" w:rsidRDefault="00C30B34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C30B34" w:rsidRDefault="00C30B34">
          <w:pPr>
            <w:rPr>
              <w:sz w:val="10"/>
            </w:rPr>
          </w:pPr>
        </w:p>
      </w:tc>
    </w:tr>
  </w:tbl>
  <w:p w:rsidR="00C30B34" w:rsidRDefault="00C30B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jstopsommingsteken"/>
      <w:lvlText w:val="•"/>
      <w:lvlJc w:val="left"/>
      <w:pPr>
        <w:ind w:left="576" w:hanging="288"/>
      </w:pPr>
      <w:rPr>
        <w:rFonts w:ascii="Cambria" w:hAnsi="Cambria" w:hint="default"/>
        <w:color w:val="0F6FC6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jstnummering1"/>
      <w:lvlText w:val="%1."/>
      <w:lvlJc w:val="left"/>
      <w:pPr>
        <w:ind w:left="360" w:hanging="360"/>
      </w:pPr>
      <w:rPr>
        <w:rFonts w:hint="default"/>
        <w:color w:val="0F6FC6" w:themeColor="accent1"/>
      </w:rPr>
    </w:lvl>
    <w:lvl w:ilvl="1">
      <w:start w:val="1"/>
      <w:numFmt w:val="decimal"/>
      <w:pStyle w:val="Lijstnummering21"/>
      <w:suff w:val="space"/>
      <w:lvlText w:val="%1.%2"/>
      <w:lvlJc w:val="left"/>
      <w:pPr>
        <w:ind w:left="936" w:hanging="576"/>
      </w:pPr>
      <w:rPr>
        <w:rFonts w:hint="default"/>
        <w:color w:val="0F6FC6" w:themeColor="accent1"/>
      </w:rPr>
    </w:lvl>
    <w:lvl w:ilvl="2">
      <w:start w:val="1"/>
      <w:numFmt w:val="lowerLetter"/>
      <w:pStyle w:val="Lijstnummering31"/>
      <w:lvlText w:val="%3."/>
      <w:lvlJc w:val="left"/>
      <w:pPr>
        <w:ind w:left="720" w:hanging="360"/>
      </w:pPr>
      <w:rPr>
        <w:rFonts w:hint="default"/>
        <w:color w:val="0F6FC6" w:themeColor="accent1"/>
      </w:rPr>
    </w:lvl>
    <w:lvl w:ilvl="3">
      <w:start w:val="1"/>
      <w:numFmt w:val="lowerRoman"/>
      <w:pStyle w:val="Lijstnummering41"/>
      <w:lvlText w:val="%4."/>
      <w:lvlJc w:val="left"/>
      <w:pPr>
        <w:ind w:left="1080" w:hanging="360"/>
      </w:pPr>
      <w:rPr>
        <w:rFonts w:hint="default"/>
        <w:color w:val="0F6FC6" w:themeColor="accent1"/>
      </w:rPr>
    </w:lvl>
    <w:lvl w:ilvl="4">
      <w:start w:val="1"/>
      <w:numFmt w:val="lowerLetter"/>
      <w:pStyle w:val="Lijstnummering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6D383A"/>
    <w:multiLevelType w:val="multilevel"/>
    <w:tmpl w:val="91A0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C6610"/>
    <w:multiLevelType w:val="multilevel"/>
    <w:tmpl w:val="A42EF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7195E"/>
    <w:multiLevelType w:val="hybridMultilevel"/>
    <w:tmpl w:val="AEC8B300"/>
    <w:lvl w:ilvl="0" w:tplc="08130001">
      <w:start w:val="1"/>
      <w:numFmt w:val="bullet"/>
      <w:lvlText w:val=""/>
      <w:lvlJc w:val="left"/>
      <w:pPr>
        <w:ind w:left="-154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-82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-1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FB"/>
    <w:rsid w:val="0001658F"/>
    <w:rsid w:val="000746B5"/>
    <w:rsid w:val="000C5816"/>
    <w:rsid w:val="001A621B"/>
    <w:rsid w:val="001E6022"/>
    <w:rsid w:val="00243B2F"/>
    <w:rsid w:val="00437569"/>
    <w:rsid w:val="005449B9"/>
    <w:rsid w:val="005E61DD"/>
    <w:rsid w:val="00603299"/>
    <w:rsid w:val="00662D6C"/>
    <w:rsid w:val="006B639F"/>
    <w:rsid w:val="006C6D00"/>
    <w:rsid w:val="006D6AAF"/>
    <w:rsid w:val="007B33FA"/>
    <w:rsid w:val="0080504B"/>
    <w:rsid w:val="00893194"/>
    <w:rsid w:val="009619C8"/>
    <w:rsid w:val="00961DFD"/>
    <w:rsid w:val="00990D2E"/>
    <w:rsid w:val="009B6C5C"/>
    <w:rsid w:val="009F162A"/>
    <w:rsid w:val="009F44B2"/>
    <w:rsid w:val="00A56FEB"/>
    <w:rsid w:val="00AE757C"/>
    <w:rsid w:val="00B30160"/>
    <w:rsid w:val="00B877EB"/>
    <w:rsid w:val="00BD3831"/>
    <w:rsid w:val="00BD659E"/>
    <w:rsid w:val="00C30B34"/>
    <w:rsid w:val="00CF3441"/>
    <w:rsid w:val="00DB64DC"/>
    <w:rsid w:val="00DD73E3"/>
    <w:rsid w:val="00DE1EEC"/>
    <w:rsid w:val="00E557C4"/>
    <w:rsid w:val="00E81F06"/>
    <w:rsid w:val="00EB2A9A"/>
    <w:rsid w:val="00EB3D47"/>
    <w:rsid w:val="00ED7E75"/>
    <w:rsid w:val="00F32BD3"/>
    <w:rsid w:val="00FA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45DB88"/>
  <w15:docId w15:val="{8CE52C5F-528B-4638-8CFA-95671DA0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nl-NL" w:eastAsia="nl-BE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6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voettekst">
    <w:name w:val="voettekst"/>
    <w:basedOn w:val="Standaard"/>
    <w:link w:val="Tekensvoorvoettekst"/>
    <w:uiPriority w:val="99"/>
    <w:unhideWhenUsed/>
    <w:qFormat/>
    <w:pPr>
      <w:spacing w:after="0" w:line="240" w:lineRule="auto"/>
      <w:ind w:left="29" w:right="144"/>
    </w:pPr>
    <w:rPr>
      <w:color w:val="0F6FC6" w:themeColor="accent1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olor w:val="0F6FC6" w:themeColor="accent1"/>
    </w:rPr>
  </w:style>
  <w:style w:type="paragraph" w:customStyle="1" w:styleId="Ondertitel1">
    <w:name w:val="Ondertitel1"/>
    <w:basedOn w:val="Standaard"/>
    <w:next w:val="Standaard"/>
    <w:link w:val="Tekensvoorondertitel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beelding">
    <w:name w:val="Afbeelding"/>
    <w:basedOn w:val="Standaard"/>
    <w:uiPriority w:val="99"/>
    <w:pPr>
      <w:spacing w:after="80" w:line="240" w:lineRule="auto"/>
      <w:jc w:val="center"/>
    </w:pPr>
  </w:style>
  <w:style w:type="paragraph" w:customStyle="1" w:styleId="koptekst">
    <w:name w:val="koptekst"/>
    <w:basedOn w:val="Standaard"/>
    <w:link w:val="Tekensvoorkoptekst"/>
    <w:uiPriority w:val="99"/>
    <w:qFormat/>
    <w:pPr>
      <w:spacing w:after="38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  <w:rPr>
      <w:color w:val="404040" w:themeColor="text1" w:themeTint="BF"/>
      <w:sz w:val="20"/>
    </w:rPr>
  </w:style>
  <w:style w:type="table" w:customStyle="1" w:styleId="Tabelraster1">
    <w:name w:val="Tabelraster1"/>
    <w:basedOn w:val="Standaardtabe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koptekst">
    <w:name w:val="Info koptekst"/>
    <w:basedOn w:val="Standaard"/>
    <w:uiPriority w:val="2"/>
    <w:qFormat/>
    <w:pPr>
      <w:spacing w:after="60" w:line="240" w:lineRule="auto"/>
      <w:ind w:left="29" w:right="29"/>
      <w:jc w:val="right"/>
    </w:pPr>
    <w:rPr>
      <w:b/>
      <w:bCs/>
      <w:color w:val="0F6FC6" w:themeColor="accent1"/>
      <w:sz w:val="36"/>
    </w:rPr>
  </w:style>
  <w:style w:type="paragraph" w:customStyle="1" w:styleId="Pagina">
    <w:name w:val="Pagina"/>
    <w:basedOn w:val="Standaard"/>
    <w:next w:val="Standaard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itel1">
    <w:name w:val="Titel1"/>
    <w:basedOn w:val="Standaard"/>
    <w:next w:val="Standaard"/>
    <w:link w:val="Tekensvoortitel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0F6FC6" w:themeColor="accent1"/>
      <w:sz w:val="200"/>
    </w:rPr>
  </w:style>
  <w:style w:type="character" w:customStyle="1" w:styleId="Tekensvoortitel">
    <w:name w:val="Tekens voor titel"/>
    <w:basedOn w:val="Standaardalinea-lettertype"/>
    <w:link w:val="Titel1"/>
    <w:uiPriority w:val="2"/>
    <w:rPr>
      <w:rFonts w:asciiTheme="majorHAnsi" w:eastAsiaTheme="majorEastAsia" w:hAnsiTheme="majorHAnsi" w:cstheme="majorBidi"/>
      <w:b/>
      <w:bCs/>
      <w:color w:val="0F6FC6" w:themeColor="accent1"/>
      <w:sz w:val="200"/>
    </w:rPr>
  </w:style>
  <w:style w:type="character" w:customStyle="1" w:styleId="Tekstvantijdelijkeaanduiding1">
    <w:name w:val="Tekst van tijdelijke aanduiding1"/>
    <w:basedOn w:val="Standaardalinea-lettertype"/>
    <w:uiPriority w:val="99"/>
    <w:semiHidden/>
    <w:rPr>
      <w:color w:val="808080"/>
    </w:rPr>
  </w:style>
  <w:style w:type="paragraph" w:customStyle="1" w:styleId="Ballontekst1">
    <w:name w:val="Ballontekst1"/>
    <w:basedOn w:val="Standaard"/>
    <w:link w:val="Tekensvoorballontekst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kensvoorballontekst">
    <w:name w:val="Tekens voor ballontekst"/>
    <w:basedOn w:val="Standaardalinea-lettertype"/>
    <w:link w:val="Ballontekst1"/>
    <w:uiPriority w:val="99"/>
    <w:semiHidden/>
    <w:rPr>
      <w:rFonts w:ascii="Tahoma" w:hAnsi="Tahoma" w:cs="Tahoma"/>
      <w:sz w:val="16"/>
    </w:rPr>
  </w:style>
  <w:style w:type="character" w:customStyle="1" w:styleId="Extranadruk">
    <w:name w:val="Extra nadruk"/>
    <w:basedOn w:val="Standaardalinea-lettertype"/>
    <w:uiPriority w:val="10"/>
    <w:qFormat/>
    <w:rPr>
      <w:b/>
      <w:bCs/>
    </w:rPr>
  </w:style>
  <w:style w:type="character" w:customStyle="1" w:styleId="Tekensvoorondertitel">
    <w:name w:val="Tekens voor ondertitel"/>
    <w:basedOn w:val="Standaardalinea-lettertype"/>
    <w:link w:val="Ondertitel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amenvatting">
    <w:name w:val="Samenvatting"/>
    <w:basedOn w:val="Standaard"/>
    <w:uiPriority w:val="3"/>
    <w:qFormat/>
    <w:pPr>
      <w:spacing w:before="360" w:after="480" w:line="360" w:lineRule="auto"/>
    </w:pPr>
    <w:rPr>
      <w:i/>
      <w:iCs/>
      <w:color w:val="0F6FC6" w:themeColor="accent1"/>
      <w:kern w:val="20"/>
      <w:sz w:val="28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Pr>
      <w:color w:val="F49100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0F6FC6" w:themeColor="accent1"/>
      <w:kern w:val="20"/>
      <w:sz w:val="44"/>
    </w:rPr>
  </w:style>
  <w:style w:type="character" w:customStyle="1" w:styleId="Tekensvoorkop2">
    <w:name w:val="Tekens voor kop 2"/>
    <w:basedOn w:val="Standaardalinea-lettertype"/>
    <w:link w:val="kop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at1">
    <w:name w:val="Citaat1"/>
    <w:basedOn w:val="Standaard"/>
    <w:next w:val="Standaard"/>
    <w:link w:val="Tekensvoorcitaat"/>
    <w:uiPriority w:val="1"/>
    <w:unhideWhenUsed/>
    <w:qFormat/>
    <w:pPr>
      <w:spacing w:before="240" w:after="240" w:line="288" w:lineRule="auto"/>
    </w:pPr>
    <w:rPr>
      <w:i/>
      <w:iCs/>
      <w:color w:val="0F6FC6" w:themeColor="accent1"/>
      <w:kern w:val="20"/>
      <w:sz w:val="24"/>
    </w:rPr>
  </w:style>
  <w:style w:type="character" w:customStyle="1" w:styleId="Tekensvoorcitaat">
    <w:name w:val="Tekens voor citaat"/>
    <w:basedOn w:val="Standaardalinea-lettertype"/>
    <w:link w:val="Citaat1"/>
    <w:uiPriority w:val="1"/>
    <w:rPr>
      <w:i/>
      <w:iCs/>
      <w:color w:val="0F6FC6" w:themeColor="accent1"/>
      <w:kern w:val="20"/>
      <w:sz w:val="24"/>
    </w:rPr>
  </w:style>
  <w:style w:type="paragraph" w:customStyle="1" w:styleId="Handtekening1">
    <w:name w:val="Handtekening1"/>
    <w:basedOn w:val="Standaard"/>
    <w:link w:val="Tekensvoorhandtekening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Tekensvoorhandtekening">
    <w:name w:val="Tekens voor handtekening"/>
    <w:basedOn w:val="Standaardalinea-lettertype"/>
    <w:link w:val="Handtekening1"/>
    <w:uiPriority w:val="9"/>
    <w:rPr>
      <w:color w:val="595959" w:themeColor="text1" w:themeTint="A6"/>
      <w:kern w:val="20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jstnummering1">
    <w:name w:val="Lijstnummering1"/>
    <w:basedOn w:val="Standaard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jstnummering21">
    <w:name w:val="Lijstnummering 21"/>
    <w:basedOn w:val="Standaard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jstnummering31">
    <w:name w:val="Lijstnummering 31"/>
    <w:basedOn w:val="Standaard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jstnummering41">
    <w:name w:val="Lijstnummering 41"/>
    <w:basedOn w:val="Standaard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jstnummering51">
    <w:name w:val="Lijstnummering 51"/>
    <w:basedOn w:val="Standaard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letabel">
    <w:name w:val="Financiële tabel"/>
    <w:basedOn w:val="Standaardtabe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verwijzingnaaraantekening">
    <w:name w:val="verwijzing naar aantekening"/>
    <w:basedOn w:val="Standaardalinea-lettertype"/>
    <w:uiPriority w:val="99"/>
    <w:semiHidden/>
    <w:unhideWhenUsed/>
    <w:rPr>
      <w:sz w:val="16"/>
    </w:rPr>
  </w:style>
  <w:style w:type="paragraph" w:customStyle="1" w:styleId="tekstaantekening">
    <w:name w:val="tekst aantekening"/>
    <w:basedOn w:val="Standaard"/>
    <w:link w:val="Teksttekensopmerking"/>
    <w:uiPriority w:val="99"/>
    <w:semiHidden/>
    <w:unhideWhenUsed/>
    <w:pPr>
      <w:spacing w:line="240" w:lineRule="auto"/>
    </w:pPr>
  </w:style>
  <w:style w:type="character" w:customStyle="1" w:styleId="Teksttekensopmerking">
    <w:name w:val="Teksttekens opmerking"/>
    <w:basedOn w:val="Standaardalinea-lettertype"/>
    <w:link w:val="tekstaantekening"/>
    <w:uiPriority w:val="99"/>
    <w:semiHidden/>
  </w:style>
  <w:style w:type="paragraph" w:customStyle="1" w:styleId="onderwerpaantekening">
    <w:name w:val="onderwerp aantekening"/>
    <w:basedOn w:val="tekstaantekening"/>
    <w:next w:val="tekstaantekening"/>
    <w:link w:val="Onderwerptekensopmerking"/>
    <w:uiPriority w:val="99"/>
    <w:semiHidden/>
    <w:unhideWhenUsed/>
    <w:rPr>
      <w:b/>
      <w:bCs/>
    </w:rPr>
  </w:style>
  <w:style w:type="character" w:customStyle="1" w:styleId="Onderwerptekensopmerking">
    <w:name w:val="Onderwerptekens opmerking"/>
    <w:basedOn w:val="Teksttekensopmerking"/>
    <w:link w:val="onderwerpaantekening"/>
    <w:uiPriority w:val="99"/>
    <w:semiHidden/>
    <w:rPr>
      <w:b/>
      <w:bCs/>
    </w:rPr>
  </w:style>
  <w:style w:type="table" w:customStyle="1" w:styleId="Lichtearcering1">
    <w:name w:val="Lichte arcering1"/>
    <w:basedOn w:val="Standaardtabe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tekstdecimaal">
    <w:name w:val="Tabeltekstdecimaal"/>
    <w:basedOn w:val="Standaard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eltekst">
    <w:name w:val="Tabeltekst"/>
    <w:basedOn w:val="Standaard"/>
    <w:uiPriority w:val="1"/>
    <w:qFormat/>
    <w:pPr>
      <w:spacing w:before="60" w:after="60" w:line="240" w:lineRule="auto"/>
    </w:pPr>
  </w:style>
  <w:style w:type="paragraph" w:customStyle="1" w:styleId="Organisatie">
    <w:name w:val="Organisatie"/>
    <w:basedOn w:val="Standaard"/>
    <w:uiPriority w:val="2"/>
    <w:qFormat/>
    <w:pPr>
      <w:spacing w:after="60" w:line="240" w:lineRule="auto"/>
      <w:ind w:left="29" w:right="29"/>
    </w:pPr>
    <w:rPr>
      <w:b/>
      <w:bCs/>
      <w:color w:val="0F6FC6" w:themeColor="accent1"/>
      <w:sz w:val="3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1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1DFD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EB2A9A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01658F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vaninhoudsopgave">
    <w:name w:val="TOC Heading"/>
    <w:aliases w:val="Koptekst zijbalk"/>
    <w:basedOn w:val="Kop1"/>
    <w:next w:val="Standaard"/>
    <w:uiPriority w:val="39"/>
    <w:unhideWhenUsed/>
    <w:qFormat/>
    <w:rsid w:val="0001658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0165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1658F"/>
    <w:pPr>
      <w:spacing w:after="100"/>
      <w:ind w:left="200"/>
    </w:pPr>
  </w:style>
  <w:style w:type="paragraph" w:styleId="Koptekst0">
    <w:name w:val="header"/>
    <w:basedOn w:val="Standaard"/>
    <w:link w:val="KoptekstChar"/>
    <w:uiPriority w:val="99"/>
    <w:unhideWhenUsed/>
    <w:qFormat/>
    <w:rsid w:val="006B6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6B639F"/>
  </w:style>
  <w:style w:type="paragraph" w:styleId="Voettekst0">
    <w:name w:val="footer"/>
    <w:basedOn w:val="Standaard"/>
    <w:link w:val="VoettekstChar"/>
    <w:uiPriority w:val="99"/>
    <w:unhideWhenUsed/>
    <w:qFormat/>
    <w:rsid w:val="006B6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6B639F"/>
  </w:style>
  <w:style w:type="character" w:customStyle="1" w:styleId="Tekensvoorsubtitel">
    <w:name w:val="Tekens voor subtitel"/>
    <w:basedOn w:val="Standaardalinea-lettertype"/>
    <w:link w:val="Ondertitel2"/>
    <w:uiPriority w:val="3"/>
    <w:rsid w:val="009F162A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  <w:lang w:val="nl-NL"/>
    </w:rPr>
  </w:style>
  <w:style w:type="paragraph" w:customStyle="1" w:styleId="Ondertitel2">
    <w:name w:val="Ondertitel2"/>
    <w:basedOn w:val="Standaard"/>
    <w:next w:val="Standaard"/>
    <w:link w:val="Tekensvoorsubtitel"/>
    <w:uiPriority w:val="3"/>
    <w:unhideWhenUsed/>
    <w:qFormat/>
    <w:rsid w:val="009F162A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</w:rPr>
  </w:style>
  <w:style w:type="paragraph" w:customStyle="1" w:styleId="Infokoptekst0">
    <w:name w:val="Infokoptekst"/>
    <w:basedOn w:val="Standaard"/>
    <w:uiPriority w:val="2"/>
    <w:qFormat/>
    <w:rsid w:val="009F162A"/>
    <w:pPr>
      <w:spacing w:after="60" w:line="240" w:lineRule="auto"/>
      <w:ind w:left="29" w:right="29"/>
      <w:jc w:val="right"/>
    </w:pPr>
    <w:rPr>
      <w:b/>
      <w:bCs/>
      <w:color w:val="0F6FC6" w:themeColor="accent1"/>
      <w:sz w:val="36"/>
    </w:rPr>
  </w:style>
  <w:style w:type="paragraph" w:customStyle="1" w:styleId="Titel2">
    <w:name w:val="Titel2"/>
    <w:basedOn w:val="Standaard"/>
    <w:next w:val="Standaard"/>
    <w:uiPriority w:val="2"/>
    <w:qFormat/>
    <w:rsid w:val="009F162A"/>
    <w:pPr>
      <w:spacing w:after="40" w:line="240" w:lineRule="auto"/>
    </w:pPr>
    <w:rPr>
      <w:rFonts w:asciiTheme="majorHAnsi" w:eastAsiaTheme="majorEastAsia" w:hAnsiTheme="majorHAnsi" w:cstheme="majorBidi"/>
      <w:b/>
      <w:bCs/>
      <w:color w:val="0F6FC6" w:themeColor="accent1"/>
      <w:sz w:val="200"/>
      <w:szCs w:val="200"/>
    </w:rPr>
  </w:style>
  <w:style w:type="paragraph" w:styleId="Lijstalinea">
    <w:name w:val="List Paragraph"/>
    <w:basedOn w:val="Standaard"/>
    <w:uiPriority w:val="34"/>
    <w:qFormat/>
    <w:rsid w:val="00437569"/>
    <w:pPr>
      <w:ind w:left="720"/>
      <w:contextualSpacing/>
    </w:pPr>
  </w:style>
  <w:style w:type="character" w:styleId="Vermelding">
    <w:name w:val="Mention"/>
    <w:basedOn w:val="Standaardalinea-lettertype"/>
    <w:uiPriority w:val="99"/>
    <w:semiHidden/>
    <w:unhideWhenUsed/>
    <w:rsid w:val="007B33F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playground.arduino.cc/Main/RotaryEncoder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nity3d.com/learn/tutorials/topics/scripting/high-score-playerpref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forum.unity3d.com/threads/on-movie-end-switch-levels.47929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log.theknightsofunity.com/implementing-minimap-unity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xJQXoG3caGc" TargetMode="Externa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iki.unity3d.com/index.php/Silhouette-Outlined_Diffus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Jaarrapport%20(Rood%20en%20Zwart-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4CA9618426438A931FAAD4135E50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FF84A9-C6D8-48BB-A99F-4DA987ACFD01}"/>
      </w:docPartPr>
      <w:docPartBody>
        <w:p w:rsidR="00000000" w:rsidRDefault="00C210E9">
          <w:pPr>
            <w:pStyle w:val="284CA9618426438A931FAAD4135E50D9"/>
          </w:pPr>
          <w:r w:rsidRPr="002033E2">
            <w:rPr>
              <w:sz w:val="144"/>
              <w:szCs w:val="144"/>
            </w:rPr>
            <w:t>Jaarverslag</w:t>
          </w:r>
        </w:p>
      </w:docPartBody>
    </w:docPart>
    <w:docPart>
      <w:docPartPr>
        <w:name w:val="A0FEAE18BE96429BB022CFA20552C7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094836-2E47-41D9-8DF3-9CBC803A7502}"/>
      </w:docPartPr>
      <w:docPartBody>
        <w:p w:rsidR="00000000" w:rsidRDefault="00C210E9">
          <w:pPr>
            <w:pStyle w:val="A0FEAE18BE96429BB022CFA20552C7F7"/>
          </w:pPr>
          <w:r>
            <w:t>[Jaar]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mbria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jstopsommingsteken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E9"/>
    <w:rsid w:val="00C2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EFA9C11E41F4467A36BCDEEF54E2BE9">
    <w:name w:val="3EFA9C11E41F4467A36BCDEEF54E2BE9"/>
  </w:style>
  <w:style w:type="paragraph" w:customStyle="1" w:styleId="6AE86BEFB5F24EBEB735D2F16C41323A">
    <w:name w:val="6AE86BEFB5F24EBEB735D2F16C41323A"/>
  </w:style>
  <w:style w:type="paragraph" w:customStyle="1" w:styleId="EA3BD8BAF35744E7981A823D3B2E41DC">
    <w:name w:val="EA3BD8BAF35744E7981A823D3B2E41DC"/>
  </w:style>
  <w:style w:type="paragraph" w:customStyle="1" w:styleId="E974BE4FA3CD4751BF5CA9EC272D6716">
    <w:name w:val="E974BE4FA3CD4751BF5CA9EC272D6716"/>
  </w:style>
  <w:style w:type="paragraph" w:customStyle="1" w:styleId="A0C6D6AE684C488AAF52D76001765471">
    <w:name w:val="A0C6D6AE684C488AAF52D76001765471"/>
  </w:style>
  <w:style w:type="paragraph" w:customStyle="1" w:styleId="1802C1B974014C0492561F58A31F4580">
    <w:name w:val="1802C1B974014C0492561F58A31F4580"/>
  </w:style>
  <w:style w:type="paragraph" w:customStyle="1" w:styleId="E22729A9AC6F4C63926D37CA5AB396CE">
    <w:name w:val="E22729A9AC6F4C63926D37CA5AB396CE"/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nl-NL"/>
    </w:rPr>
  </w:style>
  <w:style w:type="paragraph" w:customStyle="1" w:styleId="365E426194AF45FCA63A4E047EB815E1">
    <w:name w:val="365E426194AF45FCA63A4E047EB815E1"/>
  </w:style>
  <w:style w:type="paragraph" w:customStyle="1" w:styleId="456AAF03E17A404DB987FEDA8A1F535F">
    <w:name w:val="456AAF03E17A404DB987FEDA8A1F535F"/>
  </w:style>
  <w:style w:type="paragraph" w:customStyle="1" w:styleId="754D1AECF3F846EDA6B9E6CAAC974583">
    <w:name w:val="754D1AECF3F846EDA6B9E6CAAC974583"/>
  </w:style>
  <w:style w:type="paragraph" w:customStyle="1" w:styleId="1AA9FB2D8B0F45598E327F6C4F019126">
    <w:name w:val="1AA9FB2D8B0F45598E327F6C4F019126"/>
  </w:style>
  <w:style w:type="paragraph" w:customStyle="1" w:styleId="37DD28DAF70645899D79F14A976EA733">
    <w:name w:val="37DD28DAF70645899D79F14A976EA733"/>
  </w:style>
  <w:style w:type="paragraph" w:customStyle="1" w:styleId="78E28EE29AC440E3BBEA128E0FD33350">
    <w:name w:val="78E28EE29AC440E3BBEA128E0FD33350"/>
  </w:style>
  <w:style w:type="paragraph" w:customStyle="1" w:styleId="022DB03A1EFC46BC92A54ECED20A9280">
    <w:name w:val="022DB03A1EFC46BC92A54ECED20A9280"/>
  </w:style>
  <w:style w:type="paragraph" w:customStyle="1" w:styleId="614B56FF20A24C8FB1C8D6FEC136DBCE">
    <w:name w:val="614B56FF20A24C8FB1C8D6FEC136DBCE"/>
  </w:style>
  <w:style w:type="character" w:customStyle="1" w:styleId="Extranadruk">
    <w:name w:val="Extra nadruk"/>
    <w:basedOn w:val="Standaardalinea-lettertype"/>
    <w:uiPriority w:val="10"/>
    <w:qFormat/>
    <w:rPr>
      <w:b/>
      <w:bCs/>
    </w:rPr>
  </w:style>
  <w:style w:type="paragraph" w:customStyle="1" w:styleId="D579CB490A9B451CBF68A193B513A083">
    <w:name w:val="D579CB490A9B451CBF68A193B513A083"/>
  </w:style>
  <w:style w:type="paragraph" w:customStyle="1" w:styleId="927883CA7CBE4EE9B1E64087723AB75E">
    <w:name w:val="927883CA7CBE4EE9B1E64087723AB75E"/>
  </w:style>
  <w:style w:type="paragraph" w:customStyle="1" w:styleId="F98DCCD35F3340028247AA5AEDC4DBE5">
    <w:name w:val="F98DCCD35F3340028247AA5AEDC4DBE5"/>
  </w:style>
  <w:style w:type="paragraph" w:customStyle="1" w:styleId="F9C8ADF223A045A999C13EF8E4C2F0CF">
    <w:name w:val="F9C8ADF223A045A999C13EF8E4C2F0CF"/>
  </w:style>
  <w:style w:type="paragraph" w:customStyle="1" w:styleId="AB7F32B693114A76B6EDD01173C2F4C2">
    <w:name w:val="AB7F32B693114A76B6EDD01173C2F4C2"/>
  </w:style>
  <w:style w:type="paragraph" w:customStyle="1" w:styleId="442025352B7746BA83C9A9014F3F6334">
    <w:name w:val="442025352B7746BA83C9A9014F3F6334"/>
  </w:style>
  <w:style w:type="paragraph" w:customStyle="1" w:styleId="15FDC93363EE4B2BBB9333D370EBC1B2">
    <w:name w:val="15FDC93363EE4B2BBB9333D370EBC1B2"/>
  </w:style>
  <w:style w:type="paragraph" w:customStyle="1" w:styleId="F7B270E683604348870AF523B0C4AEE3">
    <w:name w:val="F7B270E683604348870AF523B0C4AEE3"/>
  </w:style>
  <w:style w:type="paragraph" w:customStyle="1" w:styleId="284CA9618426438A931FAAD4135E50D9">
    <w:name w:val="284CA9618426438A931FAAD4135E50D9"/>
  </w:style>
  <w:style w:type="paragraph" w:customStyle="1" w:styleId="A0FEAE18BE96429BB022CFA20552C7F7">
    <w:name w:val="A0FEAE18BE96429BB022CFA20552C7F7"/>
  </w:style>
  <w:style w:type="paragraph" w:customStyle="1" w:styleId="F8788A6568CC4975A420EDE6F07303CE">
    <w:name w:val="F8788A6568CC4975A420EDE6F0730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datum nog vast te leggen</PublishDate>
  <Abstract>
Auteur: Jiska Baeten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4B1AC8-B649-471C-A4FE-D115FDF40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F845A1-6A54-4792-89C9-A9158BE93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Jaarrapport (Rood en Zwart-ontwerp).dotx</Template>
  <TotalTime>22</TotalTime>
  <Pages>6</Pages>
  <Words>329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Eindverslag afstudeerwerk</dc:title>
  <dc:creator>Jiska Baeten</dc:creator>
  <cp:keywords/>
  <cp:lastModifiedBy>Jiska Baeten</cp:lastModifiedBy>
  <cp:revision>12</cp:revision>
  <dcterms:created xsi:type="dcterms:W3CDTF">2017-07-01T09:52:00Z</dcterms:created>
  <dcterms:modified xsi:type="dcterms:W3CDTF">2017-07-01T10:15:00Z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